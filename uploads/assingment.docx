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63AF4" w14:textId="77777777" w:rsidR="00503125" w:rsidRPr="00503125" w:rsidRDefault="00503125" w:rsidP="00503125">
      <w:pPr>
        <w:rPr>
          <w:b/>
          <w:bCs/>
        </w:rPr>
      </w:pPr>
      <w:r w:rsidRPr="00503125">
        <w:rPr>
          <w:b/>
          <w:bCs/>
        </w:rPr>
        <w:t xml:space="preserve">1.  Discuss the purposes of schooling in terms the benefits for: </w:t>
      </w:r>
    </w:p>
    <w:p w14:paraId="5010AD1C" w14:textId="77777777" w:rsidR="00503125" w:rsidRPr="00503125" w:rsidRDefault="00503125" w:rsidP="00503125">
      <w:pPr>
        <w:rPr>
          <w:b/>
          <w:bCs/>
        </w:rPr>
      </w:pPr>
      <w:r w:rsidRPr="00503125">
        <w:rPr>
          <w:b/>
          <w:bCs/>
        </w:rPr>
        <w:t>a.  Learners/students</w:t>
      </w:r>
    </w:p>
    <w:p w14:paraId="2ACDD86D" w14:textId="77777777" w:rsidR="00503125" w:rsidRPr="00503125" w:rsidRDefault="00503125" w:rsidP="00503125">
      <w:pPr>
        <w:rPr>
          <w:b/>
          <w:bCs/>
        </w:rPr>
      </w:pPr>
      <w:r w:rsidRPr="00503125">
        <w:rPr>
          <w:b/>
          <w:bCs/>
        </w:rPr>
        <w:t>b.  Parent/family of students</w:t>
      </w:r>
    </w:p>
    <w:p w14:paraId="35F48B7D" w14:textId="77777777" w:rsidR="00503125" w:rsidRPr="00503125" w:rsidRDefault="00503125" w:rsidP="00503125">
      <w:pPr>
        <w:rPr>
          <w:b/>
          <w:bCs/>
        </w:rPr>
      </w:pPr>
      <w:r w:rsidRPr="00503125">
        <w:rPr>
          <w:b/>
          <w:bCs/>
        </w:rPr>
        <w:t>c.  Society</w:t>
      </w:r>
    </w:p>
    <w:p w14:paraId="63B8133D" w14:textId="0198159A" w:rsidR="002C40FD" w:rsidRDefault="00503125" w:rsidP="00503125">
      <w:pPr>
        <w:rPr>
          <w:b/>
          <w:bCs/>
        </w:rPr>
      </w:pPr>
      <w:r w:rsidRPr="00503125">
        <w:rPr>
          <w:b/>
          <w:bCs/>
        </w:rPr>
        <w:t>d.  Government</w:t>
      </w:r>
    </w:p>
    <w:p w14:paraId="4BE8F84D" w14:textId="1463FAE9" w:rsidR="002C40FD" w:rsidRPr="002C40FD" w:rsidRDefault="002C40FD" w:rsidP="002C40FD">
      <w:pPr>
        <w:jc w:val="center"/>
        <w:rPr>
          <w:b/>
          <w:bCs/>
        </w:rPr>
      </w:pPr>
      <w:r w:rsidRPr="002C40FD">
        <w:rPr>
          <w:b/>
          <w:bCs/>
        </w:rPr>
        <w:t>1. Purposes of Schooling</w:t>
      </w:r>
    </w:p>
    <w:p w14:paraId="438A80AF" w14:textId="77777777" w:rsidR="002C40FD" w:rsidRDefault="002C40FD" w:rsidP="002C40FD"/>
    <w:p w14:paraId="337783D4" w14:textId="0CCD6189" w:rsidR="002C40FD" w:rsidRDefault="002C40FD" w:rsidP="002C40FD">
      <w:r>
        <w:t>a. Learners/Students</w:t>
      </w:r>
    </w:p>
    <w:p w14:paraId="0B093615" w14:textId="77777777" w:rsidR="002C40FD" w:rsidRDefault="002C40FD" w:rsidP="002C40FD">
      <w:r>
        <w:t>- Knowledge Acquisition: Schools provide foundational knowledge and skills necessary for personal development and future employment.</w:t>
      </w:r>
    </w:p>
    <w:p w14:paraId="7B6C83D7" w14:textId="77777777" w:rsidR="002C40FD" w:rsidRDefault="002C40FD" w:rsidP="002C40FD">
      <w:r>
        <w:t>- Social Skills Development: Students learn to interact, collaborate, and resolve conflicts with peers, fostering important social skills.</w:t>
      </w:r>
    </w:p>
    <w:p w14:paraId="0D0AC280" w14:textId="77777777" w:rsidR="002C40FD" w:rsidRDefault="002C40FD" w:rsidP="002C40FD">
      <w:r>
        <w:t>- Critical Thinking: Education encourages students to think critically, analyze information, and make informed decisions.</w:t>
      </w:r>
    </w:p>
    <w:p w14:paraId="70D4517C" w14:textId="77777777" w:rsidR="002C40FD" w:rsidRDefault="002C40FD" w:rsidP="002C40FD">
      <w:r>
        <w:t>- Personal Growth: Schools offer opportunities for self-discovery, creativity, and emotional development through extracurricular activities.</w:t>
      </w:r>
    </w:p>
    <w:p w14:paraId="1C46E99A" w14:textId="77777777" w:rsidR="002C40FD" w:rsidRDefault="002C40FD" w:rsidP="002C40FD"/>
    <w:p w14:paraId="677C6D9E" w14:textId="441FE39E" w:rsidR="002C40FD" w:rsidRDefault="002C40FD" w:rsidP="002C40FD">
      <w:r>
        <w:t xml:space="preserve"> b. Parents/Family of Students</w:t>
      </w:r>
    </w:p>
    <w:p w14:paraId="2B863AD7" w14:textId="77777777" w:rsidR="002C40FD" w:rsidRDefault="002C40FD" w:rsidP="002C40FD">
      <w:r>
        <w:t>- Support Network: Schools provide a community where families can connect with other parents and educators, creating a support network.</w:t>
      </w:r>
    </w:p>
    <w:p w14:paraId="578C07EC" w14:textId="77777777" w:rsidR="002C40FD" w:rsidRDefault="002C40FD" w:rsidP="002C40FD">
      <w:r>
        <w:t>- Educational Resources: Parents gain access to resources that help them support their children's learning at home.</w:t>
      </w:r>
    </w:p>
    <w:p w14:paraId="3218BCF4" w14:textId="77777777" w:rsidR="002C40FD" w:rsidRDefault="002C40FD" w:rsidP="002C40FD">
      <w:r>
        <w:t>- Involvement Opportunities: Schools offer various ways for families to engage in their children's education, which strengthens family bonds and promotes educational success.</w:t>
      </w:r>
    </w:p>
    <w:p w14:paraId="7A15BCC5" w14:textId="77777777" w:rsidR="002C40FD" w:rsidRDefault="002C40FD" w:rsidP="002C40FD"/>
    <w:p w14:paraId="2EF7D37E" w14:textId="48FC7F3D" w:rsidR="002C40FD" w:rsidRDefault="002C40FD" w:rsidP="002C40FD">
      <w:r>
        <w:t>c. Society</w:t>
      </w:r>
    </w:p>
    <w:p w14:paraId="74796169" w14:textId="77777777" w:rsidR="002C40FD" w:rsidRDefault="002C40FD" w:rsidP="002C40FD">
      <w:r>
        <w:t>- Civic Engagement: Education fosters informed citizens who understand their rights and responsibilities, promoting active participation in democracy.</w:t>
      </w:r>
    </w:p>
    <w:p w14:paraId="6F9AF4C6" w14:textId="77777777" w:rsidR="002C40FD" w:rsidRDefault="002C40FD" w:rsidP="002C40FD">
      <w:r>
        <w:t>- Economic Growth: A well-educated workforce drives innovation and economic development, benefiting society as a whole.</w:t>
      </w:r>
    </w:p>
    <w:p w14:paraId="26AD450B" w14:textId="77777777" w:rsidR="002C40FD" w:rsidRDefault="002C40FD" w:rsidP="002C40FD">
      <w:r>
        <w:t>- Social Cohesion: Schools serve as a melting pot for diverse cultures, promoting understanding and reducing social divides.</w:t>
      </w:r>
    </w:p>
    <w:p w14:paraId="603E8D3D" w14:textId="77777777" w:rsidR="002C40FD" w:rsidRDefault="002C40FD" w:rsidP="002C40FD"/>
    <w:p w14:paraId="5ABD399F" w14:textId="3AA52406" w:rsidR="002C40FD" w:rsidRDefault="002C40FD" w:rsidP="002C40FD">
      <w:r>
        <w:t>d. Government</w:t>
      </w:r>
    </w:p>
    <w:p w14:paraId="28586826" w14:textId="77777777" w:rsidR="002C40FD" w:rsidRDefault="002C40FD" w:rsidP="002C40FD">
      <w:r>
        <w:t>- Workforce Preparation: Governments rely on schools to prepare a skilled workforce that meets economic demands.</w:t>
      </w:r>
    </w:p>
    <w:p w14:paraId="62A0360C" w14:textId="77777777" w:rsidR="002C40FD" w:rsidRDefault="002C40FD" w:rsidP="002C40FD">
      <w:r>
        <w:t>- Social Stability: Education is essential for reducing crime rates and promoting social stability.</w:t>
      </w:r>
    </w:p>
    <w:p w14:paraId="374645B3" w14:textId="77777777" w:rsidR="002C40FD" w:rsidRDefault="002C40FD" w:rsidP="002C40FD">
      <w:r>
        <w:t>- Policy Implementation: Schools are a means for governments to implement educational policies and initiatives that align with societal goals.</w:t>
      </w:r>
    </w:p>
    <w:p w14:paraId="1DECA79D" w14:textId="7370E10A" w:rsidR="002C40FD" w:rsidRDefault="002C40FD" w:rsidP="002C40FD">
      <w:r w:rsidRPr="002C40FD">
        <w:rPr>
          <w:b/>
          <w:bCs/>
        </w:rPr>
        <w:t xml:space="preserve">      Q2.</w:t>
      </w:r>
      <w:r>
        <w:rPr>
          <w:b/>
          <w:bCs/>
        </w:rPr>
        <w:t xml:space="preserve"> </w:t>
      </w:r>
      <w:r w:rsidRPr="002C40FD">
        <w:rPr>
          <w:b/>
          <w:bCs/>
        </w:rPr>
        <w:t>Discuss the unique features of educational organizational</w:t>
      </w:r>
      <w:r w:rsidRPr="002C40FD">
        <w:t>.</w:t>
      </w:r>
    </w:p>
    <w:p w14:paraId="1AE705BC" w14:textId="415385BE" w:rsidR="002C40FD" w:rsidRPr="002C40FD" w:rsidRDefault="002C40FD" w:rsidP="002C40FD">
      <w:pPr>
        <w:jc w:val="center"/>
        <w:rPr>
          <w:b/>
          <w:bCs/>
        </w:rPr>
      </w:pPr>
      <w:r w:rsidRPr="002C40FD">
        <w:rPr>
          <w:b/>
          <w:bCs/>
        </w:rPr>
        <w:t>2. Unique Features of Educational Organizations</w:t>
      </w:r>
    </w:p>
    <w:p w14:paraId="2BD3ACA7" w14:textId="77777777" w:rsidR="002C40FD" w:rsidRDefault="002C40FD" w:rsidP="002C40FD">
      <w:r>
        <w:t>- Mission-Driven: Educational organizations often have a clear mission focused on student learning and development.</w:t>
      </w:r>
    </w:p>
    <w:p w14:paraId="729354B6" w14:textId="77777777" w:rsidR="002C40FD" w:rsidRDefault="002C40FD" w:rsidP="002C40FD">
      <w:r>
        <w:t>- Hierarchical Structure: They typically have a defined hierarchy, including roles such as teachers, administrators, and support staff.</w:t>
      </w:r>
    </w:p>
    <w:p w14:paraId="1925C65A" w14:textId="77777777" w:rsidR="002C40FD" w:rsidRDefault="002C40FD" w:rsidP="002C40FD">
      <w:r>
        <w:t>- Accountability Measures: Schools are subject to various forms of accountability, including standardized testing and performance evaluations.</w:t>
      </w:r>
    </w:p>
    <w:p w14:paraId="59372477" w14:textId="77777777" w:rsidR="002C40FD" w:rsidRDefault="002C40FD" w:rsidP="002C40FD">
      <w:r>
        <w:t>- Diverse Stakeholders: Educational organizations serve multiple stakeholders—students, parents, teachers, and the community—each with different needs and expectations.</w:t>
      </w:r>
    </w:p>
    <w:p w14:paraId="337EC4CB" w14:textId="7D520EA9" w:rsidR="002C40FD" w:rsidRPr="002C40FD" w:rsidRDefault="002C40FD" w:rsidP="002C40FD">
      <w:pPr>
        <w:rPr>
          <w:b/>
          <w:bCs/>
        </w:rPr>
      </w:pPr>
      <w:r w:rsidRPr="002C40FD">
        <w:rPr>
          <w:b/>
          <w:bCs/>
        </w:rPr>
        <w:t>Q3</w:t>
      </w:r>
      <w:r>
        <w:rPr>
          <w:b/>
          <w:bCs/>
        </w:rPr>
        <w:t xml:space="preserve"> </w:t>
      </w:r>
      <w:r w:rsidRPr="002C40FD">
        <w:rPr>
          <w:b/>
          <w:bCs/>
        </w:rPr>
        <w:t>Discuss the why of school and society relationship and how education foster strong school and society relationship</w:t>
      </w:r>
    </w:p>
    <w:p w14:paraId="2150783D" w14:textId="6D03C78A" w:rsidR="002C40FD" w:rsidRPr="002C40FD" w:rsidRDefault="002C40FD" w:rsidP="002C40FD">
      <w:pPr>
        <w:jc w:val="center"/>
        <w:rPr>
          <w:b/>
          <w:bCs/>
        </w:rPr>
      </w:pPr>
      <w:r w:rsidRPr="002C40FD">
        <w:rPr>
          <w:b/>
          <w:bCs/>
        </w:rPr>
        <w:t>3. School-Society Relationship</w:t>
      </w:r>
    </w:p>
    <w:p w14:paraId="2721837E" w14:textId="77777777" w:rsidR="002C40FD" w:rsidRDefault="002C40FD" w:rsidP="002C40FD">
      <w:r>
        <w:t>- Interdependence: Schools and society are interdependent; schools prepare individuals to contribute to society while reflecting societal values and norms.</w:t>
      </w:r>
    </w:p>
    <w:p w14:paraId="4BBE4F9D" w14:textId="77777777" w:rsidR="002C40FD" w:rsidRDefault="002C40FD" w:rsidP="002C40FD">
      <w:r>
        <w:t>- Civic Responsibility: Education fosters civic responsibility by teaching students about their rights and duties as citizens.</w:t>
      </w:r>
    </w:p>
    <w:p w14:paraId="5F0127E1" w14:textId="77777777" w:rsidR="002C40FD" w:rsidRDefault="002C40FD" w:rsidP="002C40FD">
      <w:r>
        <w:t>- Community Engagement: Schools can act as community hubs, facilitating engagement through events, programs, and partnerships.</w:t>
      </w:r>
    </w:p>
    <w:p w14:paraId="4A63C784" w14:textId="77777777" w:rsidR="002C40FD" w:rsidRDefault="002C40FD" w:rsidP="002C40FD">
      <w:r>
        <w:t>- Strengthening Relationships: By involving community members in educational activities, schools can foster stronger relationships that enhance both educational outcomes and community well-being.</w:t>
      </w:r>
    </w:p>
    <w:p w14:paraId="70E9F88E" w14:textId="77777777" w:rsidR="002C40FD" w:rsidRDefault="002C40FD" w:rsidP="002C40FD"/>
    <w:p w14:paraId="13336F32" w14:textId="6FA5B8D0" w:rsidR="002C40FD" w:rsidRDefault="002C40FD" w:rsidP="002C40FD">
      <w:pPr>
        <w:jc w:val="center"/>
        <w:rPr>
          <w:b/>
          <w:bCs/>
        </w:rPr>
      </w:pPr>
      <w:r w:rsidRPr="002C40FD">
        <w:rPr>
          <w:b/>
          <w:bCs/>
        </w:rPr>
        <w:t>Discuss the concept of culturally responsive pedagogy and your role as a teacher to embed it in school</w:t>
      </w:r>
    </w:p>
    <w:p w14:paraId="5AF1451D" w14:textId="5009634D" w:rsidR="002C40FD" w:rsidRPr="002C40FD" w:rsidRDefault="002C40FD" w:rsidP="002C40FD">
      <w:pPr>
        <w:jc w:val="center"/>
        <w:rPr>
          <w:b/>
          <w:bCs/>
        </w:rPr>
      </w:pPr>
      <w:r w:rsidRPr="002C40FD">
        <w:rPr>
          <w:b/>
          <w:bCs/>
        </w:rPr>
        <w:t>4. Culturally Responsive Pedagogy</w:t>
      </w:r>
    </w:p>
    <w:p w14:paraId="74F5482B" w14:textId="77777777" w:rsidR="002C40FD" w:rsidRDefault="002C40FD" w:rsidP="002C40FD">
      <w:r>
        <w:t>- Definition: Culturally responsive pedagogy recognizes the importance of including students' cultural references in all aspects of learning.</w:t>
      </w:r>
    </w:p>
    <w:p w14:paraId="00DE8346" w14:textId="77777777" w:rsidR="002C40FD" w:rsidRDefault="002C40FD" w:rsidP="002C40FD">
      <w:r>
        <w:lastRenderedPageBreak/>
        <w:t xml:space="preserve">- </w:t>
      </w:r>
      <w:r w:rsidRPr="00663E4B">
        <w:rPr>
          <w:b/>
          <w:bCs/>
        </w:rPr>
        <w:t>Role as a Teacher</w:t>
      </w:r>
      <w:r>
        <w:t>:</w:t>
      </w:r>
    </w:p>
    <w:p w14:paraId="735ECC66" w14:textId="77777777" w:rsidR="002C40FD" w:rsidRDefault="002C40FD" w:rsidP="002C40FD">
      <w:r>
        <w:t xml:space="preserve">  - Cultural Awareness: I strive to understand the diverse backgrounds of my students to create an inclusive classroom environment.</w:t>
      </w:r>
    </w:p>
    <w:p w14:paraId="16D45933" w14:textId="77777777" w:rsidR="002C40FD" w:rsidRDefault="002C40FD" w:rsidP="002C40FD">
      <w:r>
        <w:t xml:space="preserve">  - Curriculum Design: I integrate culturally relevant materials and perspectives into my lessons to validate students’ experiences.</w:t>
      </w:r>
    </w:p>
    <w:p w14:paraId="6B6EA702" w14:textId="77777777" w:rsidR="002C40FD" w:rsidRDefault="002C40FD" w:rsidP="002C40FD">
      <w:r>
        <w:t xml:space="preserve">  - Building Relationships: I foster strong relationships with students by showing respect for their cultures and encouraging open dialogue about diversity.</w:t>
      </w:r>
    </w:p>
    <w:p w14:paraId="0F09DB62" w14:textId="795BBC60" w:rsidR="002C40FD" w:rsidRPr="002C40FD" w:rsidRDefault="002C40FD" w:rsidP="002C40FD">
      <w:pPr>
        <w:rPr>
          <w:b/>
          <w:bCs/>
        </w:rPr>
      </w:pPr>
      <w:r>
        <w:rPr>
          <w:b/>
          <w:bCs/>
        </w:rPr>
        <w:t xml:space="preserve">Q5 </w:t>
      </w:r>
      <w:r w:rsidRPr="002C40FD">
        <w:rPr>
          <w:b/>
          <w:bCs/>
        </w:rPr>
        <w:t>Discuss on the organization and governance of school and it</w:t>
      </w:r>
      <w:r w:rsidR="00663E4B">
        <w:rPr>
          <w:b/>
          <w:bCs/>
        </w:rPr>
        <w:t>s</w:t>
      </w:r>
      <w:r w:rsidRPr="002C40FD">
        <w:rPr>
          <w:b/>
          <w:bCs/>
        </w:rPr>
        <w:t xml:space="preserve"> role in implementing school improvement plan</w:t>
      </w:r>
    </w:p>
    <w:p w14:paraId="0832088F" w14:textId="24F5CCA2" w:rsidR="002C40FD" w:rsidRPr="002C40FD" w:rsidRDefault="002C40FD" w:rsidP="002C40FD">
      <w:pPr>
        <w:jc w:val="center"/>
        <w:rPr>
          <w:b/>
          <w:bCs/>
        </w:rPr>
      </w:pPr>
      <w:r w:rsidRPr="002C40FD">
        <w:rPr>
          <w:b/>
          <w:bCs/>
        </w:rPr>
        <w:t>5. Organization and Governance of Schools</w:t>
      </w:r>
    </w:p>
    <w:p w14:paraId="5A7D76BA" w14:textId="1820A01D" w:rsidR="002C40FD" w:rsidRDefault="002C40FD" w:rsidP="002C40FD">
      <w:r>
        <w:t>- Structure: Schools typically have a governance</w:t>
      </w:r>
      <w:r>
        <w:t xml:space="preserve"> </w:t>
      </w:r>
      <w:r>
        <w:t>structure that includes school boards, administrators, and faculty, each with defined roles.</w:t>
      </w:r>
    </w:p>
    <w:p w14:paraId="1A40A1C1" w14:textId="77777777" w:rsidR="002C40FD" w:rsidRDefault="002C40FD" w:rsidP="002C40FD">
      <w:r>
        <w:t>- Decision-Making Processes: Governance involves collaborative decision-making processes that engage various stakeholders in school improvement efforts.</w:t>
      </w:r>
    </w:p>
    <w:p w14:paraId="56ABD27A" w14:textId="7741B576" w:rsidR="00663E4B" w:rsidRPr="00663E4B" w:rsidRDefault="00663E4B" w:rsidP="00663E4B">
      <w:r w:rsidRPr="00663E4B">
        <w:t>3. Role in Implementing School Improvement Plan</w:t>
      </w:r>
    </w:p>
    <w:p w14:paraId="18B683C4" w14:textId="77777777" w:rsidR="00663E4B" w:rsidRPr="00663E4B" w:rsidRDefault="00663E4B" w:rsidP="00663E4B">
      <w:r w:rsidRPr="00663E4B">
        <w:t>a. Strategic Planning:</w:t>
      </w:r>
    </w:p>
    <w:p w14:paraId="1B2509A0" w14:textId="2EDB5BB1" w:rsidR="00663E4B" w:rsidRPr="00663E4B" w:rsidRDefault="00663E4B" w:rsidP="00663E4B">
      <w:r w:rsidRPr="00663E4B">
        <w:t xml:space="preserve">   - The organization must develop a clear, actionable SIP that outlines goals, strategies, timelines, and responsible parties. This requires collaboration among all stakeholders.</w:t>
      </w:r>
    </w:p>
    <w:p w14:paraId="76EF1045" w14:textId="77777777" w:rsidR="00663E4B" w:rsidRPr="00663E4B" w:rsidRDefault="00663E4B" w:rsidP="00663E4B">
      <w:r w:rsidRPr="00663E4B">
        <w:t>b. Resource Allocation:</w:t>
      </w:r>
    </w:p>
    <w:p w14:paraId="385E86A4" w14:textId="30595777" w:rsidR="00663E4B" w:rsidRPr="00663E4B" w:rsidRDefault="00663E4B" w:rsidP="00663E4B">
      <w:r w:rsidRPr="00663E4B">
        <w:t xml:space="preserve">   - Governance structures determine how resources (financial, human, material) are allocated to support SIP initiatives. Effective management ensures that priorities are funded appropriately.</w:t>
      </w:r>
    </w:p>
    <w:p w14:paraId="1D6018A6" w14:textId="77777777" w:rsidR="00663E4B" w:rsidRPr="00663E4B" w:rsidRDefault="00663E4B" w:rsidP="00663E4B">
      <w:r w:rsidRPr="00663E4B">
        <w:t>c. Professional Development:</w:t>
      </w:r>
    </w:p>
    <w:p w14:paraId="762FC4EE" w14:textId="6E7D329D" w:rsidR="00663E4B" w:rsidRPr="00663E4B" w:rsidRDefault="00663E4B" w:rsidP="00663E4B">
      <w:r w:rsidRPr="00663E4B">
        <w:t xml:space="preserve">   - Implementing a SIP often requires new skills and knowledge. Governance should facilitate ongoing professional development for staff to enhance instructional practices aligned with improvement goals.</w:t>
      </w:r>
    </w:p>
    <w:p w14:paraId="21A2C531" w14:textId="77777777" w:rsidR="00663E4B" w:rsidRPr="00663E4B" w:rsidRDefault="00663E4B" w:rsidP="00663E4B">
      <w:r w:rsidRPr="00663E4B">
        <w:t>d. Data-Driven Decision Making:</w:t>
      </w:r>
    </w:p>
    <w:p w14:paraId="7A6D1F64" w14:textId="540BAEB0" w:rsidR="00663E4B" w:rsidRPr="00663E4B" w:rsidRDefault="00663E4B" w:rsidP="00663E4B">
      <w:r w:rsidRPr="00663E4B">
        <w:t xml:space="preserve">   - Schools must establish systems for collecting and analyzing data related to student performance and program effectiveness. This data informs adjustments to the SIP and helps track progress.</w:t>
      </w:r>
    </w:p>
    <w:p w14:paraId="475A4A05" w14:textId="77777777" w:rsidR="00663E4B" w:rsidRPr="00663E4B" w:rsidRDefault="00663E4B" w:rsidP="00663E4B">
      <w:r w:rsidRPr="00663E4B">
        <w:t>e. Continuous Review and Adaptation:</w:t>
      </w:r>
    </w:p>
    <w:p w14:paraId="59949F38" w14:textId="5F39874D" w:rsidR="00663E4B" w:rsidRPr="00663E4B" w:rsidRDefault="00663E4B" w:rsidP="00663E4B">
      <w:r w:rsidRPr="00663E4B">
        <w:t xml:space="preserve">   - The governance structure should support regular review meetings to assess progress on the SIP, allowing for timely adjustments based on data and stakeholder feedback.</w:t>
      </w:r>
    </w:p>
    <w:p w14:paraId="35ACFFAF" w14:textId="123F4229" w:rsidR="00663E4B" w:rsidRPr="00663E4B" w:rsidRDefault="00663E4B" w:rsidP="00663E4B">
      <w:r w:rsidRPr="00663E4B">
        <w:t xml:space="preserve"> 4. Culture of Collaboration</w:t>
      </w:r>
    </w:p>
    <w:p w14:paraId="48D9BC55" w14:textId="77777777" w:rsidR="00663E4B" w:rsidRPr="00663E4B" w:rsidRDefault="00663E4B" w:rsidP="00663E4B"/>
    <w:p w14:paraId="2E6D6D05" w14:textId="641AE7F6" w:rsidR="00663E4B" w:rsidRDefault="00663E4B" w:rsidP="00663E4B">
      <w:r w:rsidRPr="00663E4B">
        <w:lastRenderedPageBreak/>
        <w:t>Creating a collaborative culture among staff fosters an environment where everyone is invested in school improvement efforts. Regular communication, shared leadership, and team-building activities can enhance this culture.</w:t>
      </w:r>
    </w:p>
    <w:p w14:paraId="014EA4DD" w14:textId="7C3D8456" w:rsidR="00663E4B" w:rsidRPr="00663E4B" w:rsidRDefault="00663E4B" w:rsidP="00663E4B">
      <w:r w:rsidRPr="00663E4B">
        <w:t>The organization and governance of a school are foundational to the effective implementation of a School Improvement Plan. By establishing clear leadership roles, engaging stakeholders, allocating resources strategically, and fostering a culture of collaboration, schools can create a robust framework for continuous improvement that ultimately enhances student outcome</w:t>
      </w:r>
    </w:p>
    <w:p w14:paraId="18A0083B" w14:textId="79222835" w:rsidR="002C40FD" w:rsidRPr="002C40FD" w:rsidRDefault="00796FF6" w:rsidP="002C40FD">
      <w:pPr>
        <w:rPr>
          <w:b/>
          <w:bCs/>
        </w:rPr>
      </w:pPr>
      <w:r>
        <w:rPr>
          <w:b/>
          <w:bCs/>
        </w:rPr>
        <w:t xml:space="preserve">Q6 </w:t>
      </w:r>
      <w:r w:rsidR="002C40FD" w:rsidRPr="002C40FD">
        <w:rPr>
          <w:b/>
          <w:bCs/>
        </w:rPr>
        <w:t>Discus on strategies that you have you used so far to get the participation of society in students learning in your subject and tell us your plan to use it the future</w:t>
      </w:r>
    </w:p>
    <w:p w14:paraId="4E6874A2" w14:textId="1DF5EA23" w:rsidR="002C40FD" w:rsidRPr="002C40FD" w:rsidRDefault="002C40FD" w:rsidP="002C40FD">
      <w:pPr>
        <w:jc w:val="center"/>
        <w:rPr>
          <w:b/>
          <w:bCs/>
        </w:rPr>
      </w:pPr>
      <w:r w:rsidRPr="002C40FD">
        <w:rPr>
          <w:b/>
          <w:bCs/>
        </w:rPr>
        <w:t>6. Strategies for Community Participation in Learning</w:t>
      </w:r>
    </w:p>
    <w:p w14:paraId="184F4358" w14:textId="0E3C9C6C" w:rsidR="002C40FD" w:rsidRDefault="002C40FD" w:rsidP="002C40FD">
      <w:r w:rsidRPr="00796FF6">
        <w:rPr>
          <w:rStyle w:val="BookTitle"/>
        </w:rPr>
        <w:t>Strategies Used So Far</w:t>
      </w:r>
      <w:r>
        <w:t>:</w:t>
      </w:r>
    </w:p>
    <w:p w14:paraId="33D74E4D" w14:textId="77777777" w:rsidR="002C40FD" w:rsidRDefault="002C40FD" w:rsidP="002C40FD">
      <w:r>
        <w:t>- Community Workshops: Organized workshops where local experts share knowledge related to the curriculum, enhancing student learning.</w:t>
      </w:r>
    </w:p>
    <w:p w14:paraId="65E3B6D0" w14:textId="77777777" w:rsidR="002C40FD" w:rsidRDefault="002C40FD" w:rsidP="002C40FD">
      <w:r>
        <w:t>- Parent Involvement Programs: Developed programs encouraging parents to volunteer in classrooms or participate in school events.</w:t>
      </w:r>
    </w:p>
    <w:p w14:paraId="6CFF758F" w14:textId="47077D68" w:rsidR="002C40FD" w:rsidRDefault="002C40FD" w:rsidP="002C40FD">
      <w:r>
        <w:t>- Feedback Channels: Established regular feedback mechanisms (surveys, meetings) for parents to voice their opinions on school initiatives.</w:t>
      </w:r>
    </w:p>
    <w:p w14:paraId="1F4DD4A1" w14:textId="6FFEC5FD" w:rsidR="002C40FD" w:rsidRDefault="002C40FD" w:rsidP="002C40FD">
      <w:r w:rsidRPr="00796FF6">
        <w:rPr>
          <w:rStyle w:val="BookTitle"/>
        </w:rPr>
        <w:t>Future Plans</w:t>
      </w:r>
      <w:r>
        <w:t>:</w:t>
      </w:r>
    </w:p>
    <w:p w14:paraId="07E2EAB3" w14:textId="77777777" w:rsidR="002C40FD" w:rsidRDefault="002C40FD" w:rsidP="002C40FD">
      <w:r>
        <w:t>- Expand Partnerships: I plan to deepen partnerships with local organizations to create internship opportunities for students.</w:t>
      </w:r>
    </w:p>
    <w:p w14:paraId="27529013" w14:textId="77777777" w:rsidR="002C40FD" w:rsidRDefault="002C40FD" w:rsidP="002C40FD">
      <w:r>
        <w:t>- Virtual Engagement: Develop online platforms for parents who cannot attend in-person events to participate in discussions and activities.</w:t>
      </w:r>
    </w:p>
    <w:p w14:paraId="256DE17A" w14:textId="77777777" w:rsidR="002C40FD" w:rsidRDefault="002C40FD" w:rsidP="002C40FD">
      <w:r>
        <w:t>- Student-Led Initiatives: Encourage students to lead community service projects that relate to their studies, fostering ownership of their learning while engaging the community.</w:t>
      </w:r>
    </w:p>
    <w:p w14:paraId="2C2A759A" w14:textId="77777777" w:rsidR="002C40FD" w:rsidRDefault="002C40FD" w:rsidP="002C40FD"/>
    <w:p w14:paraId="3295571B" w14:textId="77777777" w:rsidR="00796FF6" w:rsidRDefault="00796FF6" w:rsidP="00796FF6"/>
    <w:p w14:paraId="52CBFD19" w14:textId="77777777" w:rsidR="00796FF6" w:rsidRDefault="00796FF6" w:rsidP="00796FF6"/>
    <w:p w14:paraId="757C8412" w14:textId="76B98A9C" w:rsidR="00796FF6" w:rsidRPr="002C40FD" w:rsidRDefault="00796FF6" w:rsidP="00796FF6"/>
    <w:sectPr w:rsidR="00796FF6" w:rsidRPr="002C4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1E2"/>
    <w:rsid w:val="002C40FD"/>
    <w:rsid w:val="00352A8B"/>
    <w:rsid w:val="00503125"/>
    <w:rsid w:val="00663E4B"/>
    <w:rsid w:val="00796FF6"/>
    <w:rsid w:val="007F7B76"/>
    <w:rsid w:val="008961E2"/>
    <w:rsid w:val="008C7E34"/>
    <w:rsid w:val="009A0A9E"/>
    <w:rsid w:val="009C5F43"/>
    <w:rsid w:val="00A908CE"/>
    <w:rsid w:val="00C33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4F82C"/>
  <w15:chartTrackingRefBased/>
  <w15:docId w15:val="{A834C298-2A68-4B9A-B241-3A1129836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96FF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~WRL3453.tmp</Template>
  <TotalTime>254</TotalTime>
  <Pages>1</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 D.d.d</dc:creator>
  <cp:keywords/>
  <dc:description/>
  <cp:lastModifiedBy>Heni D.d.d</cp:lastModifiedBy>
  <cp:revision>3</cp:revision>
  <dcterms:created xsi:type="dcterms:W3CDTF">2024-08-09T17:59:00Z</dcterms:created>
  <dcterms:modified xsi:type="dcterms:W3CDTF">2024-08-09T22:13:00Z</dcterms:modified>
</cp:coreProperties>
</file>